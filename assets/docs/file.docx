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98CD2" w14:textId="7D099F92" w:rsidR="00CB223B" w:rsidRDefault="00CB223B">
      <w:pPr>
        <w:rPr>
          <w:b/>
          <w:bCs/>
          <w:sz w:val="44"/>
          <w:szCs w:val="44"/>
          <w:lang w:val="en-US"/>
        </w:rPr>
      </w:pPr>
      <w:r w:rsidRPr="00CB223B">
        <w:rPr>
          <w:b/>
          <w:bCs/>
          <w:sz w:val="44"/>
          <w:szCs w:val="44"/>
          <w:lang w:val="en-US"/>
        </w:rPr>
        <w:t>ELIZABETH NEEMA MUGANGA</w:t>
      </w:r>
    </w:p>
    <w:p w14:paraId="753BA3B7" w14:textId="5714596F" w:rsidR="00CB223B" w:rsidRDefault="00CB223B">
      <w:pPr>
        <w:rPr>
          <w:lang w:val="en-US"/>
        </w:rPr>
      </w:pPr>
      <w:r w:rsidRPr="00CB223B">
        <w:rPr>
          <w:b/>
          <w:bCs/>
          <w:lang w:val="en-US"/>
        </w:rPr>
        <w:t>Mobile</w:t>
      </w:r>
      <w:r>
        <w:rPr>
          <w:lang w:val="en-US"/>
        </w:rPr>
        <w:t>: 0742271051, 0737417862</w:t>
      </w:r>
      <w:r w:rsidR="004B4A54">
        <w:rPr>
          <w:b/>
          <w:bCs/>
          <w:lang w:val="en-US"/>
        </w:rPr>
        <w:t>.</w:t>
      </w:r>
      <w:r w:rsidRPr="00CB223B">
        <w:rPr>
          <w:b/>
          <w:bCs/>
          <w:lang w:val="en-US"/>
        </w:rPr>
        <w:t xml:space="preserve">     Email</w:t>
      </w:r>
      <w:r>
        <w:rPr>
          <w:lang w:val="en-US"/>
        </w:rPr>
        <w:t xml:space="preserve">: </w:t>
      </w:r>
      <w:hyperlink r:id="rId4" w:history="1">
        <w:r w:rsidRPr="007D694E">
          <w:rPr>
            <w:rStyle w:val="Hyperlink"/>
            <w:lang w:val="en-US"/>
          </w:rPr>
          <w:t>neemamuganga20@gmail.com</w:t>
        </w:r>
      </w:hyperlink>
      <w:r>
        <w:rPr>
          <w:lang w:val="en-US"/>
        </w:rPr>
        <w:t xml:space="preserve">   </w:t>
      </w:r>
      <w:r w:rsidRPr="00CB223B">
        <w:rPr>
          <w:b/>
          <w:bCs/>
          <w:lang w:val="en-US"/>
        </w:rPr>
        <w:t>Date of Birth</w:t>
      </w:r>
      <w:r>
        <w:rPr>
          <w:lang w:val="en-US"/>
        </w:rPr>
        <w:t>: 25</w:t>
      </w:r>
      <w:r w:rsidRPr="00CB223B">
        <w:rPr>
          <w:vertAlign w:val="superscript"/>
          <w:lang w:val="en-US"/>
        </w:rPr>
        <w:t>th</w:t>
      </w:r>
      <w:r>
        <w:rPr>
          <w:lang w:val="en-US"/>
        </w:rPr>
        <w:t xml:space="preserve"> September 1998</w:t>
      </w:r>
    </w:p>
    <w:p w14:paraId="666C6957" w14:textId="58D7E032" w:rsidR="00CB223B" w:rsidRPr="00076E6A" w:rsidRDefault="00CB223B">
      <w:pPr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E6A"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6CC0B78D" w14:textId="5B565E53" w:rsidR="00CB223B" w:rsidRDefault="00CB223B">
      <w:pPr>
        <w:rPr>
          <w:lang w:val="en-US"/>
        </w:rPr>
      </w:pPr>
      <w:r>
        <w:rPr>
          <w:lang w:val="en-US"/>
        </w:rPr>
        <w:t>-A fast learner and great in team work.</w:t>
      </w:r>
    </w:p>
    <w:p w14:paraId="1B6D6C53" w14:textId="216AA27E" w:rsidR="00CB223B" w:rsidRDefault="00CB223B">
      <w:pPr>
        <w:rPr>
          <w:lang w:val="en-US"/>
        </w:rPr>
      </w:pPr>
      <w:r>
        <w:rPr>
          <w:lang w:val="en-US"/>
        </w:rPr>
        <w:t>-Believes strongly in efficient and effective Communication.</w:t>
      </w:r>
    </w:p>
    <w:p w14:paraId="12E876D2" w14:textId="7B230EDB" w:rsidR="004B4A54" w:rsidRDefault="004B4A54">
      <w:pPr>
        <w:rPr>
          <w:lang w:val="en-US"/>
        </w:rPr>
      </w:pPr>
    </w:p>
    <w:p w14:paraId="0AFDED16" w14:textId="51C7FB52" w:rsidR="004B4A54" w:rsidRPr="00076E6A" w:rsidRDefault="004B4A54">
      <w:pPr>
        <w:rPr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E6A">
        <w:rPr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00015C73" w14:textId="4F444B38" w:rsidR="004B4A54" w:rsidRPr="00076E6A" w:rsidRDefault="004B4A54">
      <w:pPr>
        <w:rPr>
          <w:sz w:val="24"/>
          <w:szCs w:val="24"/>
          <w:lang w:val="en-US"/>
        </w:rPr>
      </w:pPr>
      <w:r w:rsidRPr="00076E6A">
        <w:rPr>
          <w:sz w:val="24"/>
          <w:szCs w:val="24"/>
          <w:lang w:val="en-US"/>
        </w:rPr>
        <w:t xml:space="preserve">August 2017 – December 2021                            </w:t>
      </w:r>
    </w:p>
    <w:p w14:paraId="0EC722FD" w14:textId="326B19C2" w:rsidR="004B4A54" w:rsidRPr="00076E6A" w:rsidRDefault="004B4A54">
      <w:pPr>
        <w:rPr>
          <w:sz w:val="24"/>
          <w:szCs w:val="24"/>
          <w:lang w:val="en-US"/>
        </w:rPr>
      </w:pPr>
      <w:r w:rsidRPr="00076E6A">
        <w:rPr>
          <w:sz w:val="24"/>
          <w:szCs w:val="24"/>
          <w:lang w:val="en-US"/>
        </w:rPr>
        <w:t xml:space="preserve">KENYATTA UNIVERSITY                                                                                 </w:t>
      </w:r>
    </w:p>
    <w:p w14:paraId="3515282A" w14:textId="1641860B" w:rsidR="004B4A54" w:rsidRPr="00076E6A" w:rsidRDefault="004B4A54">
      <w:pPr>
        <w:rPr>
          <w:sz w:val="24"/>
          <w:szCs w:val="24"/>
          <w:lang w:val="en-US"/>
        </w:rPr>
      </w:pPr>
      <w:r w:rsidRPr="00076E6A">
        <w:rPr>
          <w:sz w:val="24"/>
          <w:szCs w:val="24"/>
          <w:lang w:val="en-US"/>
        </w:rPr>
        <w:t>Thika, Main Campus</w:t>
      </w:r>
    </w:p>
    <w:p w14:paraId="4F6DBCE5" w14:textId="4C8DCAA0" w:rsidR="004B4A54" w:rsidRPr="00076E6A" w:rsidRDefault="004B4A54">
      <w:pPr>
        <w:rPr>
          <w:sz w:val="24"/>
          <w:szCs w:val="24"/>
          <w:lang w:val="en-US"/>
        </w:rPr>
      </w:pPr>
      <w:r w:rsidRPr="00076E6A">
        <w:rPr>
          <w:sz w:val="24"/>
          <w:szCs w:val="24"/>
          <w:lang w:val="en-US"/>
        </w:rPr>
        <w:t>S</w:t>
      </w:r>
      <w:r w:rsidR="00076E6A">
        <w:rPr>
          <w:sz w:val="24"/>
          <w:szCs w:val="24"/>
          <w:lang w:val="en-US"/>
        </w:rPr>
        <w:t>chool of Engineering and Technology</w:t>
      </w:r>
    </w:p>
    <w:p w14:paraId="635EBBF8" w14:textId="147A3DB8" w:rsidR="004B4A54" w:rsidRPr="00076E6A" w:rsidRDefault="004B4A54">
      <w:pPr>
        <w:rPr>
          <w:sz w:val="24"/>
          <w:szCs w:val="24"/>
          <w:lang w:val="en-US"/>
        </w:rPr>
      </w:pPr>
      <w:r w:rsidRPr="00076E6A">
        <w:rPr>
          <w:sz w:val="24"/>
          <w:szCs w:val="24"/>
          <w:lang w:val="en-US"/>
        </w:rPr>
        <w:t>Bachelor of Science in Computer Science</w:t>
      </w:r>
    </w:p>
    <w:p w14:paraId="309E6714" w14:textId="0BF2C369" w:rsidR="004B4A54" w:rsidRPr="00076E6A" w:rsidRDefault="004B4A54">
      <w:pPr>
        <w:rPr>
          <w:sz w:val="24"/>
          <w:szCs w:val="24"/>
          <w:lang w:val="en-US"/>
        </w:rPr>
      </w:pPr>
      <w:r w:rsidRPr="00076E6A">
        <w:rPr>
          <w:sz w:val="24"/>
          <w:szCs w:val="24"/>
          <w:lang w:val="en-US"/>
        </w:rPr>
        <w:t>Languages: C, C++, Java, Python, HTML, CSS, JavaScript</w:t>
      </w:r>
    </w:p>
    <w:p w14:paraId="23CA9864" w14:textId="084CFD43" w:rsidR="00BB7506" w:rsidRPr="00076E6A" w:rsidRDefault="00BB7506">
      <w:pPr>
        <w:rPr>
          <w:sz w:val="24"/>
          <w:szCs w:val="24"/>
          <w:lang w:val="en-US"/>
        </w:rPr>
      </w:pPr>
      <w:r w:rsidRPr="00076E6A">
        <w:rPr>
          <w:sz w:val="24"/>
          <w:szCs w:val="24"/>
          <w:lang w:val="en-US"/>
        </w:rPr>
        <w:t>Framework</w:t>
      </w:r>
      <w:r w:rsidR="00076E6A">
        <w:rPr>
          <w:sz w:val="24"/>
          <w:szCs w:val="24"/>
          <w:lang w:val="en-US"/>
        </w:rPr>
        <w:t>s</w:t>
      </w:r>
      <w:r w:rsidRPr="00076E6A">
        <w:rPr>
          <w:sz w:val="24"/>
          <w:szCs w:val="24"/>
          <w:lang w:val="en-US"/>
        </w:rPr>
        <w:t>:</w:t>
      </w:r>
      <w:r w:rsidR="00076E6A">
        <w:rPr>
          <w:sz w:val="24"/>
          <w:szCs w:val="24"/>
          <w:lang w:val="en-US"/>
        </w:rPr>
        <w:t xml:space="preserve"> </w:t>
      </w:r>
      <w:r w:rsidR="00BE0B23">
        <w:rPr>
          <w:sz w:val="24"/>
          <w:szCs w:val="24"/>
          <w:lang w:val="en-US"/>
        </w:rPr>
        <w:t>Flask</w:t>
      </w:r>
    </w:p>
    <w:p w14:paraId="3C52DC4A" w14:textId="1A49FE0D" w:rsidR="004B4A54" w:rsidRPr="00076E6A" w:rsidRDefault="004B4A54">
      <w:pPr>
        <w:rPr>
          <w:sz w:val="24"/>
          <w:szCs w:val="24"/>
          <w:lang w:val="en-US"/>
        </w:rPr>
      </w:pPr>
      <w:r w:rsidRPr="00076E6A">
        <w:rPr>
          <w:sz w:val="24"/>
          <w:szCs w:val="24"/>
          <w:lang w:val="en-US"/>
        </w:rPr>
        <w:t xml:space="preserve">Coursework: </w:t>
      </w:r>
      <w:r w:rsidR="00BE0B23">
        <w:rPr>
          <w:sz w:val="24"/>
          <w:szCs w:val="24"/>
          <w:lang w:val="en-US"/>
        </w:rPr>
        <w:t xml:space="preserve">e-Commerce, </w:t>
      </w:r>
      <w:r w:rsidRPr="00076E6A">
        <w:rPr>
          <w:sz w:val="24"/>
          <w:szCs w:val="24"/>
          <w:lang w:val="en-US"/>
        </w:rPr>
        <w:t>Data Structures, Object Oriented Programming, Algorithms, Computer Networks, Artificial Intelligence, Computer Organization, Discrete Math</w:t>
      </w:r>
      <w:r w:rsidR="00BE0B23">
        <w:rPr>
          <w:sz w:val="24"/>
          <w:szCs w:val="24"/>
          <w:lang w:val="en-US"/>
        </w:rPr>
        <w:t xml:space="preserve">, </w:t>
      </w:r>
    </w:p>
    <w:p w14:paraId="405F4604" w14:textId="220DE783" w:rsidR="00CB223B" w:rsidRDefault="00CB223B">
      <w:pPr>
        <w:rPr>
          <w:lang w:val="en-US"/>
        </w:rPr>
      </w:pPr>
    </w:p>
    <w:p w14:paraId="0A776130" w14:textId="40B8C356" w:rsidR="00CB223B" w:rsidRDefault="00CB223B">
      <w:pPr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E6A"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0B2A81CD" w14:textId="0A5D18AB" w:rsidR="00332F1A" w:rsidRPr="00406D8E" w:rsidRDefault="00332F1A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D8E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AUGUST 2019</w:t>
      </w:r>
    </w:p>
    <w:p w14:paraId="308814AA" w14:textId="0314380F" w:rsidR="00332F1A" w:rsidRPr="00CE3AD4" w:rsidRDefault="00332F1A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AD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Entry Clerk</w:t>
      </w:r>
    </w:p>
    <w:p w14:paraId="39B7466E" w14:textId="1DB4E6F1" w:rsidR="00332F1A" w:rsidRPr="00CE3AD4" w:rsidRDefault="00332F1A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AD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Kilifi County</w:t>
      </w:r>
    </w:p>
    <w:p w14:paraId="118394F4" w14:textId="25CC435E" w:rsidR="00CB223B" w:rsidRPr="00406D8E" w:rsidRDefault="00CB223B">
      <w:pPr>
        <w:rPr>
          <w:sz w:val="24"/>
          <w:szCs w:val="24"/>
          <w:lang w:val="en-US"/>
        </w:rPr>
      </w:pPr>
      <w:r w:rsidRPr="00406D8E">
        <w:rPr>
          <w:sz w:val="24"/>
          <w:szCs w:val="24"/>
          <w:lang w:val="en-US"/>
        </w:rPr>
        <w:t>JUNE 2019</w:t>
      </w:r>
    </w:p>
    <w:p w14:paraId="5D3BED2D" w14:textId="1DB49A05" w:rsidR="00CB223B" w:rsidRPr="00CE3AD4" w:rsidRDefault="00CB223B">
      <w:pPr>
        <w:rPr>
          <w:b/>
          <w:bCs/>
          <w:sz w:val="24"/>
          <w:szCs w:val="24"/>
          <w:lang w:val="en-US"/>
        </w:rPr>
      </w:pPr>
      <w:r w:rsidRPr="00406D8E">
        <w:rPr>
          <w:sz w:val="24"/>
          <w:szCs w:val="24"/>
          <w:lang w:val="en-US"/>
        </w:rPr>
        <w:t>Enumerato</w:t>
      </w:r>
      <w:r w:rsidRPr="00CE3AD4">
        <w:rPr>
          <w:b/>
          <w:bCs/>
          <w:sz w:val="24"/>
          <w:szCs w:val="24"/>
          <w:lang w:val="en-US"/>
        </w:rPr>
        <w:t>r</w:t>
      </w:r>
    </w:p>
    <w:p w14:paraId="0814C736" w14:textId="5AE8F428" w:rsidR="00CB223B" w:rsidRPr="00CE3AD4" w:rsidRDefault="00CB223B">
      <w:pPr>
        <w:rPr>
          <w:sz w:val="24"/>
          <w:szCs w:val="24"/>
          <w:lang w:val="en-US"/>
        </w:rPr>
      </w:pPr>
      <w:r w:rsidRPr="00CE3AD4">
        <w:rPr>
          <w:sz w:val="24"/>
          <w:szCs w:val="24"/>
          <w:lang w:val="en-US"/>
        </w:rPr>
        <w:t>-Conducting data collection on Energy Survey Kilifi County.</w:t>
      </w:r>
    </w:p>
    <w:p w14:paraId="2A91ADFC" w14:textId="1B52CFD2" w:rsidR="00CC7D0F" w:rsidRPr="00406D8E" w:rsidRDefault="00CC7D0F">
      <w:pPr>
        <w:rPr>
          <w:sz w:val="24"/>
          <w:szCs w:val="24"/>
          <w:lang w:val="en-US"/>
        </w:rPr>
      </w:pPr>
      <w:r w:rsidRPr="00406D8E">
        <w:rPr>
          <w:sz w:val="24"/>
          <w:szCs w:val="24"/>
          <w:lang w:val="en-US"/>
        </w:rPr>
        <w:t>AUGUST 2017</w:t>
      </w:r>
    </w:p>
    <w:p w14:paraId="52FB6CA0" w14:textId="1323CB07" w:rsidR="00CC7D0F" w:rsidRPr="00406D8E" w:rsidRDefault="00CC7D0F">
      <w:pPr>
        <w:rPr>
          <w:sz w:val="24"/>
          <w:szCs w:val="24"/>
          <w:lang w:val="en-US"/>
        </w:rPr>
      </w:pPr>
      <w:r w:rsidRPr="00406D8E">
        <w:rPr>
          <w:sz w:val="24"/>
          <w:szCs w:val="24"/>
          <w:lang w:val="en-US"/>
        </w:rPr>
        <w:t>IEBC Voter’s Clerk</w:t>
      </w:r>
    </w:p>
    <w:p w14:paraId="7B07FC02" w14:textId="5F309831" w:rsidR="00CB223B" w:rsidRPr="00CE3AD4" w:rsidRDefault="00CC7D0F">
      <w:pPr>
        <w:rPr>
          <w:sz w:val="24"/>
          <w:szCs w:val="24"/>
          <w:lang w:val="en-US"/>
        </w:rPr>
      </w:pPr>
      <w:r w:rsidRPr="00CE3AD4">
        <w:rPr>
          <w:sz w:val="24"/>
          <w:szCs w:val="24"/>
          <w:lang w:val="en-US"/>
        </w:rPr>
        <w:t>-Worked as an IEBC clerk during the Country’s General election.</w:t>
      </w:r>
    </w:p>
    <w:p w14:paraId="664B8908" w14:textId="7AD4F40F" w:rsidR="00CC7D0F" w:rsidRPr="00CE3AD4" w:rsidRDefault="00CC7D0F">
      <w:pPr>
        <w:rPr>
          <w:sz w:val="24"/>
          <w:szCs w:val="24"/>
          <w:lang w:val="en-US"/>
        </w:rPr>
      </w:pPr>
    </w:p>
    <w:p w14:paraId="53029F11" w14:textId="1245F8E8" w:rsidR="00CC7D0F" w:rsidRDefault="00CC7D0F">
      <w:pPr>
        <w:rPr>
          <w:lang w:val="en-US"/>
        </w:rPr>
      </w:pPr>
    </w:p>
    <w:p w14:paraId="0D073E84" w14:textId="69F617FB" w:rsidR="00CC7D0F" w:rsidRPr="00CC7D0F" w:rsidRDefault="00CC7D0F">
      <w:pPr>
        <w:rPr>
          <w:b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2E3B5" w14:textId="6743BD2C" w:rsidR="00CC7D0F" w:rsidRDefault="00CC7D0F">
      <w:pPr>
        <w:rPr>
          <w:b/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F1A">
        <w:rPr>
          <w:b/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3581B92B" w14:textId="008BE469" w:rsidR="004B4A54" w:rsidRDefault="00BB7506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F1A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E0B23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6D8E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vibrant and productive team player as I have been part of different activities in community development and team building.</w:t>
      </w:r>
    </w:p>
    <w:p w14:paraId="14E4E83E" w14:textId="0AAD469A" w:rsidR="00406D8E" w:rsidRPr="00332F1A" w:rsidRDefault="00406D8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Flexible to change and could readily adjust to </w:t>
      </w:r>
      <w:r>
        <w:rPr>
          <w:color w:val="000000" w:themeColor="tex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any type of work</w:t>
      </w:r>
      <w:r>
        <w:rPr>
          <w:color w:val="000000" w:themeColor="tex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115D07" w14:textId="2FC63925" w:rsidR="00CC7D0F" w:rsidRPr="00332F1A" w:rsidRDefault="00084EBB">
      <w:pPr>
        <w:rPr>
          <w:sz w:val="24"/>
          <w:szCs w:val="24"/>
          <w:lang w:val="en-US"/>
        </w:rPr>
      </w:pPr>
      <w:r w:rsidRPr="00332F1A">
        <w:rPr>
          <w:sz w:val="24"/>
          <w:szCs w:val="24"/>
          <w:lang w:val="en-US"/>
        </w:rPr>
        <w:t>-</w:t>
      </w:r>
      <w:r w:rsidR="00CC7D0F" w:rsidRPr="00332F1A">
        <w:rPr>
          <w:sz w:val="24"/>
          <w:szCs w:val="24"/>
          <w:lang w:val="en-US"/>
        </w:rPr>
        <w:t>Ability to Coordinate</w:t>
      </w:r>
      <w:r w:rsidR="00406D8E">
        <w:rPr>
          <w:sz w:val="24"/>
          <w:szCs w:val="24"/>
          <w:lang w:val="en-US"/>
        </w:rPr>
        <w:t xml:space="preserve"> and implement tasks assigned within a defined timeline.</w:t>
      </w:r>
    </w:p>
    <w:p w14:paraId="59358575" w14:textId="77777777" w:rsidR="00406D8E" w:rsidRDefault="00076E6A" w:rsidP="00406D8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F1A">
        <w:rPr>
          <w:sz w:val="24"/>
          <w:szCs w:val="24"/>
          <w:lang w:val="en-US"/>
        </w:rPr>
        <w:t>-</w:t>
      </w:r>
      <w:r w:rsidR="00406D8E">
        <w:rPr>
          <w:sz w:val="24"/>
          <w:szCs w:val="24"/>
          <w:lang w:val="en-US"/>
        </w:rPr>
        <w:t xml:space="preserve"> </w:t>
      </w:r>
      <w:r w:rsidR="00406D8E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fast learner with a receptive mind to critics that help me learn and advance.</w:t>
      </w:r>
    </w:p>
    <w:p w14:paraId="050DE5BF" w14:textId="617B26A6" w:rsidR="00CC7D0F" w:rsidRPr="00332F1A" w:rsidRDefault="00084EBB">
      <w:pPr>
        <w:rPr>
          <w:sz w:val="24"/>
          <w:szCs w:val="24"/>
          <w:lang w:val="en-US"/>
        </w:rPr>
      </w:pPr>
      <w:r w:rsidRPr="00332F1A">
        <w:rPr>
          <w:sz w:val="24"/>
          <w:szCs w:val="24"/>
          <w:lang w:val="en-US"/>
        </w:rPr>
        <w:t>-</w:t>
      </w:r>
      <w:r w:rsidR="00CC7D0F" w:rsidRPr="00332F1A">
        <w:rPr>
          <w:sz w:val="24"/>
          <w:szCs w:val="24"/>
          <w:lang w:val="en-US"/>
        </w:rPr>
        <w:t>Effective Communication Skills</w:t>
      </w:r>
      <w:r w:rsidR="00406D8E">
        <w:rPr>
          <w:sz w:val="24"/>
          <w:szCs w:val="24"/>
          <w:lang w:val="en-US"/>
        </w:rPr>
        <w:t xml:space="preserve"> from previous public speaking experiences I have done.</w:t>
      </w:r>
    </w:p>
    <w:p w14:paraId="35668CA6" w14:textId="416869C8" w:rsidR="00CC7D0F" w:rsidRPr="00332F1A" w:rsidRDefault="00084EBB">
      <w:pPr>
        <w:rPr>
          <w:sz w:val="24"/>
          <w:szCs w:val="24"/>
          <w:lang w:val="en-US"/>
        </w:rPr>
      </w:pPr>
      <w:r w:rsidRPr="00332F1A">
        <w:rPr>
          <w:sz w:val="24"/>
          <w:szCs w:val="24"/>
          <w:lang w:val="en-US"/>
        </w:rPr>
        <w:t>-</w:t>
      </w:r>
      <w:r w:rsidR="00CC7D0F" w:rsidRPr="00332F1A">
        <w:rPr>
          <w:sz w:val="24"/>
          <w:szCs w:val="24"/>
          <w:lang w:val="en-US"/>
        </w:rPr>
        <w:t>Creative Thinking</w:t>
      </w:r>
      <w:r w:rsidR="00406D8E">
        <w:rPr>
          <w:sz w:val="24"/>
          <w:szCs w:val="24"/>
          <w:lang w:val="en-US"/>
        </w:rPr>
        <w:t xml:space="preserve"> and problem solver.</w:t>
      </w:r>
    </w:p>
    <w:p w14:paraId="130C7F93" w14:textId="581ED4C7" w:rsidR="00CC7D0F" w:rsidRDefault="00084EBB">
      <w:pPr>
        <w:rPr>
          <w:sz w:val="24"/>
          <w:szCs w:val="24"/>
          <w:lang w:val="en-US"/>
        </w:rPr>
      </w:pPr>
      <w:r w:rsidRPr="00332F1A">
        <w:rPr>
          <w:sz w:val="24"/>
          <w:szCs w:val="24"/>
          <w:lang w:val="en-US"/>
        </w:rPr>
        <w:t>-</w:t>
      </w:r>
      <w:r w:rsidR="00CC7D0F" w:rsidRPr="00332F1A">
        <w:rPr>
          <w:sz w:val="24"/>
          <w:szCs w:val="24"/>
          <w:lang w:val="en-US"/>
        </w:rPr>
        <w:t>Leadership Skills</w:t>
      </w:r>
    </w:p>
    <w:p w14:paraId="38A7C8C1" w14:textId="703D5265" w:rsidR="00406D8E" w:rsidRDefault="00406D8E" w:rsidP="00406D8E">
      <w:pPr>
        <w:rPr>
          <w:color w:val="000000" w:themeColor="tex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:lang w:val="en-US"/>
        </w:rPr>
        <w:t>-</w:t>
      </w:r>
      <w:r>
        <w:rPr>
          <w:color w:val="000000" w:themeColor="tex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a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 taught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engineer with intermediate level of skills in Full stack   development with MongoDB Express Angular node.JS stack.</w:t>
      </w:r>
    </w:p>
    <w:p w14:paraId="17CD7440" w14:textId="77777777" w:rsidR="00406D8E" w:rsidRPr="00BE0B23" w:rsidRDefault="00406D8E" w:rsidP="00406D8E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Writing automation scripts with Python programming language.</w:t>
      </w:r>
    </w:p>
    <w:p w14:paraId="66E16030" w14:textId="457617EE" w:rsidR="00CC7D0F" w:rsidRPr="00332F1A" w:rsidRDefault="00084EBB">
      <w:pPr>
        <w:rPr>
          <w:sz w:val="24"/>
          <w:szCs w:val="24"/>
          <w:lang w:val="en-US"/>
        </w:rPr>
      </w:pPr>
      <w:r w:rsidRPr="00332F1A">
        <w:rPr>
          <w:sz w:val="24"/>
          <w:szCs w:val="24"/>
          <w:lang w:val="en-US"/>
        </w:rPr>
        <w:t>-</w:t>
      </w:r>
      <w:r w:rsidR="00CC7D0F" w:rsidRPr="00332F1A">
        <w:rPr>
          <w:sz w:val="24"/>
          <w:szCs w:val="24"/>
          <w:lang w:val="en-US"/>
        </w:rPr>
        <w:t>Office Tools: Excel Word</w:t>
      </w:r>
    </w:p>
    <w:p w14:paraId="5E80F002" w14:textId="138461CF" w:rsidR="00BB7506" w:rsidRDefault="00BB7506">
      <w:pPr>
        <w:rPr>
          <w:lang w:val="en-US"/>
        </w:rPr>
      </w:pPr>
    </w:p>
    <w:p w14:paraId="58A8F6F3" w14:textId="77777777" w:rsidR="00BB7506" w:rsidRPr="00332F1A" w:rsidRDefault="00BB7506">
      <w:pPr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61D07" w14:textId="65169D52" w:rsidR="00BB7506" w:rsidRPr="00332F1A" w:rsidRDefault="00BB7506">
      <w:pPr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F1A"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ACTIVITIES</w:t>
      </w:r>
    </w:p>
    <w:p w14:paraId="2F9E32D9" w14:textId="33BC819E" w:rsidR="00BB7506" w:rsidRPr="00332F1A" w:rsidRDefault="00BB7506">
      <w:pPr>
        <w:rPr>
          <w:sz w:val="24"/>
          <w:szCs w:val="24"/>
          <w:lang w:val="en-US"/>
        </w:rPr>
      </w:pPr>
      <w:r w:rsidRPr="00332F1A">
        <w:rPr>
          <w:sz w:val="24"/>
          <w:szCs w:val="24"/>
          <w:lang w:val="en-US"/>
        </w:rPr>
        <w:t>Vibrant member of Developer Students Club, Kenyatta University</w:t>
      </w:r>
    </w:p>
    <w:p w14:paraId="5E160F0D" w14:textId="1E63858A" w:rsidR="00BB7506" w:rsidRPr="00332F1A" w:rsidRDefault="00BB7506">
      <w:pPr>
        <w:rPr>
          <w:sz w:val="24"/>
          <w:szCs w:val="24"/>
          <w:lang w:val="en-US"/>
        </w:rPr>
      </w:pPr>
      <w:r w:rsidRPr="00332F1A">
        <w:rPr>
          <w:sz w:val="24"/>
          <w:szCs w:val="24"/>
          <w:lang w:val="en-US"/>
        </w:rPr>
        <w:t>Active participant in Microsoft Student Partners</w:t>
      </w:r>
      <w:r w:rsidR="00CE3AD4">
        <w:rPr>
          <w:sz w:val="24"/>
          <w:szCs w:val="24"/>
          <w:lang w:val="en-US"/>
        </w:rPr>
        <w:t xml:space="preserve"> club</w:t>
      </w:r>
    </w:p>
    <w:p w14:paraId="793E751C" w14:textId="06046802" w:rsidR="00BB7506" w:rsidRPr="00332F1A" w:rsidRDefault="00BB7506">
      <w:pPr>
        <w:rPr>
          <w:sz w:val="24"/>
          <w:szCs w:val="24"/>
          <w:lang w:val="en-US"/>
        </w:rPr>
      </w:pPr>
      <w:r w:rsidRPr="00332F1A">
        <w:rPr>
          <w:sz w:val="24"/>
          <w:szCs w:val="24"/>
          <w:lang w:val="en-US"/>
        </w:rPr>
        <w:t>Treasurer and founder members for Oracle’s Ambassadors Club, Kenyatta University</w:t>
      </w:r>
    </w:p>
    <w:p w14:paraId="7216D862" w14:textId="760809FA" w:rsidR="00076E6A" w:rsidRPr="00332F1A" w:rsidRDefault="00076E6A">
      <w:pPr>
        <w:rPr>
          <w:sz w:val="24"/>
          <w:szCs w:val="24"/>
          <w:lang w:val="en-US"/>
        </w:rPr>
      </w:pPr>
      <w:r w:rsidRPr="00332F1A">
        <w:rPr>
          <w:sz w:val="24"/>
          <w:szCs w:val="24"/>
          <w:lang w:val="en-US"/>
        </w:rPr>
        <w:t xml:space="preserve">Nominated as mentor for </w:t>
      </w:r>
      <w:proofErr w:type="spellStart"/>
      <w:proofErr w:type="gramStart"/>
      <w:r w:rsidRPr="00332F1A">
        <w:rPr>
          <w:sz w:val="24"/>
          <w:szCs w:val="24"/>
          <w:lang w:val="en-US"/>
        </w:rPr>
        <w:t>Technovation</w:t>
      </w:r>
      <w:proofErr w:type="spellEnd"/>
      <w:r w:rsidRPr="00332F1A">
        <w:rPr>
          <w:sz w:val="24"/>
          <w:szCs w:val="24"/>
          <w:lang w:val="en-US"/>
        </w:rPr>
        <w:t>(</w:t>
      </w:r>
      <w:proofErr w:type="gramEnd"/>
      <w:r w:rsidRPr="00332F1A">
        <w:rPr>
          <w:sz w:val="24"/>
          <w:szCs w:val="24"/>
          <w:lang w:val="en-US"/>
        </w:rPr>
        <w:t>By Safaricom) that guides kids towards the path in Technology.</w:t>
      </w:r>
    </w:p>
    <w:p w14:paraId="580FBA04" w14:textId="77777777" w:rsidR="00BB7506" w:rsidRDefault="00BB7506">
      <w:pPr>
        <w:rPr>
          <w:lang w:val="en-US"/>
        </w:rPr>
      </w:pPr>
    </w:p>
    <w:p w14:paraId="682E1D2C" w14:textId="529C1A20" w:rsidR="00BB7506" w:rsidRPr="00CE3AD4" w:rsidRDefault="00BB7506">
      <w:pPr>
        <w:rPr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AD4">
        <w:rPr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OTHERS</w:t>
      </w:r>
    </w:p>
    <w:p w14:paraId="5246784B" w14:textId="49A32181" w:rsidR="00BB7506" w:rsidRPr="00406D8E" w:rsidRDefault="00BB7506">
      <w:pPr>
        <w:rPr>
          <w:sz w:val="24"/>
          <w:szCs w:val="24"/>
          <w:lang w:val="en-US"/>
        </w:rPr>
      </w:pPr>
      <w:r w:rsidRPr="00406D8E">
        <w:rPr>
          <w:sz w:val="24"/>
          <w:szCs w:val="24"/>
          <w:lang w:val="en-US"/>
        </w:rPr>
        <w:t>CampusMe2</w:t>
      </w:r>
    </w:p>
    <w:p w14:paraId="12493093" w14:textId="4FC4CC8D" w:rsidR="00BB7506" w:rsidRDefault="00BB7506">
      <w:pPr>
        <w:rPr>
          <w:lang w:val="en-US"/>
        </w:rPr>
      </w:pPr>
      <w:r>
        <w:rPr>
          <w:lang w:val="en-US"/>
        </w:rPr>
        <w:t xml:space="preserve">Vibrant member of the CampusMe2 Club that aims at </w:t>
      </w:r>
    </w:p>
    <w:p w14:paraId="3D2DE57A" w14:textId="49CE2F96" w:rsidR="00BB7506" w:rsidRDefault="00BB7506">
      <w:pPr>
        <w:rPr>
          <w:lang w:val="en-US"/>
        </w:rPr>
      </w:pPr>
      <w:r>
        <w:rPr>
          <w:lang w:val="en-US"/>
        </w:rPr>
        <w:lastRenderedPageBreak/>
        <w:t>Fighting sexual harassment among students in</w:t>
      </w:r>
      <w:r w:rsidR="00076E6A">
        <w:rPr>
          <w:lang w:val="en-US"/>
        </w:rPr>
        <w:t xml:space="preserve"> colleges and universities</w:t>
      </w:r>
      <w:r>
        <w:rPr>
          <w:lang w:val="en-US"/>
        </w:rPr>
        <w:t>.</w:t>
      </w:r>
    </w:p>
    <w:p w14:paraId="10C4E780" w14:textId="6CF1C57B" w:rsidR="00CC7D0F" w:rsidRDefault="00CC7D0F">
      <w:pPr>
        <w:rPr>
          <w:lang w:val="en-US"/>
        </w:rPr>
      </w:pPr>
    </w:p>
    <w:p w14:paraId="49B51E75" w14:textId="445E529C" w:rsidR="00CC7D0F" w:rsidRDefault="00CC7D0F">
      <w:pPr>
        <w:rPr>
          <w:lang w:val="en-US"/>
        </w:rPr>
      </w:pPr>
    </w:p>
    <w:p w14:paraId="5B135130" w14:textId="65E597AD" w:rsidR="00CC7D0F" w:rsidRPr="00CE3AD4" w:rsidRDefault="00CC7D0F">
      <w:pPr>
        <w:rPr>
          <w:b/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AD4">
        <w:rPr>
          <w:b/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LANGUAGES</w:t>
      </w:r>
    </w:p>
    <w:p w14:paraId="33F8A31D" w14:textId="6D785E33" w:rsidR="00CC7D0F" w:rsidRDefault="00CC7D0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-Swahili and Mijikenda</w:t>
      </w:r>
      <w:r w:rsidR="00084EB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(Native)</w:t>
      </w:r>
    </w:p>
    <w:p w14:paraId="17262D09" w14:textId="71127DFE" w:rsidR="00CC7D0F" w:rsidRDefault="00CC7D0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-English</w:t>
      </w:r>
      <w:r w:rsidR="00084EB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(Fluent)</w:t>
      </w:r>
    </w:p>
    <w:p w14:paraId="7BB92609" w14:textId="08F51FC2" w:rsidR="00084EBB" w:rsidRDefault="00084EB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00BF3" w14:textId="1F8270BC" w:rsidR="00084EBB" w:rsidRPr="00CE3AD4" w:rsidRDefault="00084EBB">
      <w:pPr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AD4"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HOBBIES</w:t>
      </w:r>
    </w:p>
    <w:p w14:paraId="35E8C1C1" w14:textId="1AED7AAA" w:rsidR="00CB223B" w:rsidRDefault="00084EBB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084EBB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Singing and Dancing</w:t>
      </w:r>
    </w:p>
    <w:p w14:paraId="77C8BF6A" w14:textId="1FB5F7A5" w:rsidR="00084EBB" w:rsidRDefault="00084EBB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-Listening to Gospel and Country Music</w:t>
      </w:r>
    </w:p>
    <w:p w14:paraId="22EA335C" w14:textId="0DC10FAA" w:rsidR="00084EBB" w:rsidRDefault="00084EBB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2ABEC" w14:textId="7C8ECC22" w:rsidR="00084EBB" w:rsidRPr="00CE3AD4" w:rsidRDefault="00084EBB">
      <w:pPr>
        <w:rPr>
          <w:b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AD4">
        <w:rPr>
          <w:b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REFEREES</w:t>
      </w:r>
    </w:p>
    <w:p w14:paraId="0D3A3468" w14:textId="6A79458D" w:rsidR="00084EBB" w:rsidRDefault="00084EBB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Shadrack </w:t>
      </w:r>
      <w:r w:rsidR="002178D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Jillani</w:t>
      </w:r>
      <w:proofErr w:type="spellEnd"/>
      <w:proofErr w:type="gramEnd"/>
    </w:p>
    <w:p w14:paraId="5200F0E3" w14:textId="70FAE3E1" w:rsidR="00084EBB" w:rsidRPr="00084EBB" w:rsidRDefault="00084EB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 Resource Manager</w:t>
      </w:r>
    </w:p>
    <w:p w14:paraId="760A788E" w14:textId="10A08508" w:rsidR="00CB223B" w:rsidRDefault="00084EBB">
      <w:pPr>
        <w:rPr>
          <w:lang w:val="en-US"/>
        </w:rPr>
      </w:pPr>
      <w:proofErr w:type="spellStart"/>
      <w:r>
        <w:rPr>
          <w:lang w:val="en-US"/>
        </w:rPr>
        <w:t>Imarika</w:t>
      </w:r>
      <w:proofErr w:type="spellEnd"/>
      <w:r>
        <w:rPr>
          <w:lang w:val="en-US"/>
        </w:rPr>
        <w:t xml:space="preserve"> Sacco- Kilifi </w:t>
      </w:r>
    </w:p>
    <w:p w14:paraId="209BA8E8" w14:textId="5019C444" w:rsidR="00084EBB" w:rsidRDefault="00084EBB">
      <w:pPr>
        <w:rPr>
          <w:lang w:val="en-US"/>
        </w:rPr>
      </w:pPr>
      <w:r>
        <w:rPr>
          <w:lang w:val="en-US"/>
        </w:rPr>
        <w:t>Email: shadrackjilani@gmail.com</w:t>
      </w:r>
    </w:p>
    <w:p w14:paraId="17B668C0" w14:textId="078B44B1" w:rsidR="00084EBB" w:rsidRDefault="00084EBB">
      <w:pPr>
        <w:rPr>
          <w:lang w:val="en-US"/>
        </w:rPr>
      </w:pPr>
      <w:r>
        <w:rPr>
          <w:lang w:val="en-US"/>
        </w:rPr>
        <w:t>Mobile:0724019921</w:t>
      </w:r>
    </w:p>
    <w:p w14:paraId="04D6E191" w14:textId="4298320C" w:rsidR="00084EBB" w:rsidRDefault="00084EBB">
      <w:pPr>
        <w:rPr>
          <w:lang w:val="en-US"/>
        </w:rPr>
      </w:pPr>
    </w:p>
    <w:p w14:paraId="63C4BCF1" w14:textId="64C2A1CE" w:rsidR="00084EBB" w:rsidRDefault="00084EBB">
      <w:pPr>
        <w:rPr>
          <w:lang w:val="en-US"/>
        </w:rPr>
      </w:pPr>
      <w:r>
        <w:rPr>
          <w:lang w:val="en-US"/>
        </w:rPr>
        <w:t xml:space="preserve">Bishop Winnie </w:t>
      </w:r>
      <w:proofErr w:type="spellStart"/>
      <w:r>
        <w:rPr>
          <w:lang w:val="en-US"/>
        </w:rPr>
        <w:t>Nyadzua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Kotse</w:t>
      </w:r>
      <w:proofErr w:type="spellEnd"/>
    </w:p>
    <w:p w14:paraId="6B277A3D" w14:textId="7FDB21DC" w:rsidR="00084EBB" w:rsidRDefault="00084EBB">
      <w:pPr>
        <w:rPr>
          <w:lang w:val="en-US"/>
        </w:rPr>
      </w:pPr>
      <w:r>
        <w:rPr>
          <w:lang w:val="en-US"/>
        </w:rPr>
        <w:t>Adonai Worship Center – Kilifi</w:t>
      </w:r>
    </w:p>
    <w:p w14:paraId="37EDB0C7" w14:textId="17F6DD69" w:rsidR="00084EBB" w:rsidRDefault="00084EBB">
      <w:pPr>
        <w:rPr>
          <w:lang w:val="en-US"/>
        </w:rPr>
      </w:pPr>
      <w:r>
        <w:rPr>
          <w:lang w:val="en-US"/>
        </w:rPr>
        <w:t>Email: wkotse@gmail.com</w:t>
      </w:r>
    </w:p>
    <w:p w14:paraId="65C558F3" w14:textId="2ED286B6" w:rsidR="00084EBB" w:rsidRDefault="00084EBB">
      <w:pPr>
        <w:rPr>
          <w:lang w:val="en-US"/>
        </w:rPr>
      </w:pPr>
      <w:r>
        <w:rPr>
          <w:lang w:val="en-US"/>
        </w:rPr>
        <w:t>Mobile: 0786491147</w:t>
      </w:r>
    </w:p>
    <w:p w14:paraId="2C33CE8A" w14:textId="77777777" w:rsidR="00084EBB" w:rsidRPr="00CB223B" w:rsidRDefault="00084EBB">
      <w:pPr>
        <w:rPr>
          <w:lang w:val="en-US"/>
        </w:rPr>
      </w:pPr>
    </w:p>
    <w:sectPr w:rsidR="00084EBB" w:rsidRPr="00CB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3B"/>
    <w:rsid w:val="00076E6A"/>
    <w:rsid w:val="00084EBB"/>
    <w:rsid w:val="000E2AA4"/>
    <w:rsid w:val="002178D0"/>
    <w:rsid w:val="00257FB8"/>
    <w:rsid w:val="002E6762"/>
    <w:rsid w:val="00332F1A"/>
    <w:rsid w:val="00406D8E"/>
    <w:rsid w:val="004B4A54"/>
    <w:rsid w:val="005617F2"/>
    <w:rsid w:val="00BB7506"/>
    <w:rsid w:val="00BE0B23"/>
    <w:rsid w:val="00C9706A"/>
    <w:rsid w:val="00CB223B"/>
    <w:rsid w:val="00CC7D0F"/>
    <w:rsid w:val="00C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A20E"/>
  <w15:chartTrackingRefBased/>
  <w15:docId w15:val="{EB0FD503-B6E0-41A4-8EBF-6B32E8BB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emamuganga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Neema Muganga</dc:creator>
  <cp:keywords/>
  <dc:description/>
  <cp:lastModifiedBy>Liz</cp:lastModifiedBy>
  <cp:revision>2</cp:revision>
  <dcterms:created xsi:type="dcterms:W3CDTF">2020-07-13T09:48:00Z</dcterms:created>
  <dcterms:modified xsi:type="dcterms:W3CDTF">2020-07-13T09:48:00Z</dcterms:modified>
</cp:coreProperties>
</file>